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38F4" w14:textId="6CD727C0" w:rsidR="00FE576D" w:rsidRDefault="000B6739" w:rsidP="00435446">
      <w:pPr>
        <w:pStyle w:val="Title"/>
      </w:pPr>
      <w:sdt>
        <w:sdtPr>
          <w:alias w:val="Enter title:"/>
          <w:tag w:val="Enter title:"/>
          <w:id w:val="-479621438"/>
          <w:placeholder>
            <w:docPart w:val="66611F9051BD46A38B0F4EDD89156297"/>
          </w:placeholder>
          <w:temporary/>
          <w:showingPlcHdr/>
          <w15:appearance w15:val="hidden"/>
        </w:sdtPr>
        <w:sdtEndPr/>
        <w:sdtContent>
          <w:r w:rsidR="00C41E6E" w:rsidRPr="00435446">
            <w:t>Minutes</w:t>
          </w:r>
        </w:sdtContent>
      </w:sdt>
    </w:p>
    <w:p w14:paraId="151CF0F5" w14:textId="725A90DC" w:rsidR="00BD3EC5" w:rsidRPr="00435446" w:rsidRDefault="00BD3EC5" w:rsidP="00BD3EC5">
      <w:pPr>
        <w:pStyle w:val="Subtitle"/>
      </w:pPr>
      <w:r>
        <w:t>SET08103 – Software Engineering Methods Group Project</w:t>
      </w:r>
    </w:p>
    <w:p w14:paraId="26D9A696" w14:textId="49A4E2AA" w:rsidR="00FE576D" w:rsidRDefault="000B6739" w:rsidP="00774146">
      <w:pPr>
        <w:pStyle w:val="Date"/>
      </w:pPr>
      <w:sdt>
        <w:sdtPr>
          <w:rPr>
            <w:rStyle w:val="IntenseEmphasis"/>
          </w:rPr>
          <w:alias w:val="Date and time:"/>
          <w:tag w:val="Date and time:"/>
          <w:id w:val="721090451"/>
          <w:placeholder>
            <w:docPart w:val="9468E0B22EFB410A84B149187E775A0E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Date | time</w:t>
          </w:r>
        </w:sdtContent>
      </w:sdt>
      <w:r w:rsidR="00684306">
        <w:rPr>
          <w:rStyle w:val="IntenseEmphasis"/>
        </w:rPr>
        <w:t xml:space="preserve"> </w:t>
      </w:r>
      <w:r w:rsidR="00BD3EC5">
        <w:t>30/01/2023 | 13:30</w:t>
      </w:r>
      <w:r w:rsidR="003B5FCE">
        <w:t xml:space="preserve"> | </w:t>
      </w:r>
      <w:sdt>
        <w:sdtPr>
          <w:rPr>
            <w:rStyle w:val="IntenseEmphasis"/>
          </w:rPr>
          <w:alias w:val="Meeting called to order by:"/>
          <w:tag w:val="Meeting called to order by:"/>
          <w:id w:val="-1195924611"/>
          <w:placeholder>
            <w:docPart w:val="3655FCCA32B74267810F7427C99555F6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Meeting called to order by</w:t>
          </w:r>
        </w:sdtContent>
      </w:sdt>
      <w:r w:rsidR="00684306">
        <w:t xml:space="preserve"> </w:t>
      </w:r>
      <w:r w:rsidR="00BD3EC5">
        <w:t>Andy</w:t>
      </w:r>
    </w:p>
    <w:p w14:paraId="55987A7C" w14:textId="6B25BEFF" w:rsidR="00F02CA2" w:rsidRDefault="00F02CA2" w:rsidP="00774146">
      <w:pPr>
        <w:pStyle w:val="Date"/>
      </w:pPr>
      <w:r>
        <w:rPr>
          <w:rStyle w:val="IntenseEmphasis"/>
        </w:rPr>
        <w:t xml:space="preserve">Next Meeting: </w:t>
      </w:r>
      <w:r w:rsidR="00452E38">
        <w:t>TBC Friday</w:t>
      </w:r>
      <w:r w:rsidR="00DC76C9">
        <w:t xml:space="preserve"> 3rd</w:t>
      </w:r>
    </w:p>
    <w:sdt>
      <w:sdtPr>
        <w:alias w:val="In attendance:"/>
        <w:tag w:val="In attendance:"/>
        <w:id w:val="-34966697"/>
        <w:placeholder>
          <w:docPart w:val="DB19C4F4523F40148A5E2D724F108C7B"/>
        </w:placeholder>
        <w:temporary/>
        <w:showingPlcHdr/>
        <w15:appearance w15:val="hidden"/>
      </w:sdtPr>
      <w:sdtEndPr/>
      <w:sdtContent>
        <w:p w14:paraId="06D897D8" w14:textId="77777777" w:rsidR="00FE576D" w:rsidRDefault="00C54681">
          <w:pPr>
            <w:pStyle w:val="Heading1"/>
          </w:pPr>
          <w:r>
            <w:t>In Attendance</w:t>
          </w:r>
        </w:p>
      </w:sdtContent>
    </w:sdt>
    <w:p w14:paraId="6460EA2E" w14:textId="6683E92D" w:rsidR="00BD3EC5" w:rsidRDefault="00BD3EC5">
      <w:r>
        <w:t>Ben Loughrey – Product Owner</w:t>
      </w:r>
      <w:r w:rsidR="00BB15A6">
        <w:t>.</w:t>
      </w:r>
      <w:r>
        <w:tab/>
      </w:r>
      <w:r>
        <w:tab/>
      </w:r>
      <w:r>
        <w:tab/>
        <w:t>Tim Honisett – Team member</w:t>
      </w:r>
      <w:r w:rsidR="00BB15A6">
        <w:t>.</w:t>
      </w:r>
    </w:p>
    <w:p w14:paraId="46CB61F7" w14:textId="77777777" w:rsidR="009B2CA0" w:rsidRDefault="00BD3EC5">
      <w:r>
        <w:t>Andy Dickinson – Scrum Master</w:t>
      </w:r>
      <w:r w:rsidR="00BB15A6">
        <w:t>.</w:t>
      </w:r>
      <w:r>
        <w:tab/>
      </w:r>
      <w:r>
        <w:tab/>
      </w:r>
      <w:r>
        <w:tab/>
        <w:t>Emma Davidson – Team member. Absent (Team notified</w:t>
      </w:r>
      <w:r w:rsidR="009B2CA0">
        <w:t xml:space="preserve"> </w:t>
      </w:r>
    </w:p>
    <w:p w14:paraId="3E45FAA8" w14:textId="5CB5D579" w:rsidR="00FE576D" w:rsidRDefault="009B2CA0" w:rsidP="000B6739">
      <w:pPr>
        <w:ind w:left="6480"/>
      </w:pPr>
      <w:r>
        <w:t>in advance</w:t>
      </w:r>
      <w:r w:rsidR="00BD3EC5">
        <w:t>)</w:t>
      </w:r>
      <w:r>
        <w:t>, Reason - Health</w:t>
      </w:r>
    </w:p>
    <w:p w14:paraId="1DADD9EC" w14:textId="47E491E0" w:rsidR="00FE576D" w:rsidRPr="00C54681" w:rsidRDefault="00BD3EC5">
      <w:pPr>
        <w:pStyle w:val="Heading1"/>
      </w:pPr>
      <w:r>
        <w:t>Progress since last meeting</w:t>
      </w:r>
    </w:p>
    <w:p w14:paraId="318DF2E0" w14:textId="539128CF" w:rsidR="00FE576D" w:rsidRDefault="00BD3EC5">
      <w:r>
        <w:t>First meeting, so N/A</w:t>
      </w:r>
    </w:p>
    <w:p w14:paraId="2DAB416F" w14:textId="44013008" w:rsidR="00FE576D" w:rsidRDefault="00BD3EC5">
      <w:pPr>
        <w:pStyle w:val="Heading1"/>
      </w:pPr>
      <w:r>
        <w:t>Meeting tasks</w:t>
      </w:r>
    </w:p>
    <w:p w14:paraId="798C442B" w14:textId="294EB90C" w:rsidR="00BD3EC5" w:rsidRDefault="00BD3EC5" w:rsidP="00BD3EC5">
      <w:pPr>
        <w:pStyle w:val="ListParagraph"/>
        <w:numPr>
          <w:ilvl w:val="0"/>
          <w:numId w:val="19"/>
        </w:numPr>
      </w:pPr>
      <w:r>
        <w:t>Finish individual setup GIT/IntelliJ/Docker etc.</w:t>
      </w:r>
    </w:p>
    <w:p w14:paraId="4C1DD7AD" w14:textId="6BBCA339" w:rsidR="00BD3EC5" w:rsidRDefault="00BD3EC5" w:rsidP="00BD3EC5">
      <w:pPr>
        <w:pStyle w:val="ListParagraph"/>
        <w:numPr>
          <w:ilvl w:val="0"/>
          <w:numId w:val="19"/>
        </w:numPr>
      </w:pPr>
      <w:r>
        <w:t xml:space="preserve">Setup project </w:t>
      </w:r>
      <w:proofErr w:type="spellStart"/>
      <w:r>
        <w:t>Git</w:t>
      </w:r>
      <w:proofErr w:type="spellEnd"/>
      <w:r>
        <w:t xml:space="preserve"> repo.</w:t>
      </w:r>
    </w:p>
    <w:p w14:paraId="3ECEA4FD" w14:textId="672AC8E8" w:rsidR="00BD3EC5" w:rsidRDefault="00BD3EC5" w:rsidP="00BD3EC5">
      <w:pPr>
        <w:pStyle w:val="ListParagraph"/>
        <w:numPr>
          <w:ilvl w:val="0"/>
          <w:numId w:val="19"/>
        </w:numPr>
      </w:pPr>
      <w:r>
        <w:t>Review assignment.</w:t>
      </w:r>
    </w:p>
    <w:p w14:paraId="12548DC8" w14:textId="14B5A937" w:rsidR="00BD3EC5" w:rsidRDefault="00BD3EC5" w:rsidP="00BD3EC5">
      <w:pPr>
        <w:pStyle w:val="ListParagraph"/>
        <w:numPr>
          <w:ilvl w:val="0"/>
          <w:numId w:val="19"/>
        </w:numPr>
      </w:pPr>
      <w:r>
        <w:t>Start Code of Conduct.</w:t>
      </w:r>
    </w:p>
    <w:p w14:paraId="5EC2DE63" w14:textId="47A2209C" w:rsidR="00BD3EC5" w:rsidRDefault="00BD3EC5" w:rsidP="00BD3EC5">
      <w:pPr>
        <w:pStyle w:val="ListParagraph"/>
        <w:numPr>
          <w:ilvl w:val="0"/>
          <w:numId w:val="19"/>
        </w:numPr>
      </w:pPr>
      <w:r>
        <w:t>Start User stories.</w:t>
      </w:r>
    </w:p>
    <w:p w14:paraId="31C9D21F" w14:textId="1B56D751" w:rsidR="00656B47" w:rsidRDefault="00656B47" w:rsidP="00BD3EC5">
      <w:pPr>
        <w:pStyle w:val="ListParagraph"/>
        <w:numPr>
          <w:ilvl w:val="0"/>
          <w:numId w:val="19"/>
        </w:numPr>
      </w:pPr>
      <w:r>
        <w:t>Consider backlog.</w:t>
      </w:r>
    </w:p>
    <w:p w14:paraId="1DAFDCED" w14:textId="5DBD1F2E" w:rsidR="00FE576D" w:rsidRPr="000D1B9D" w:rsidRDefault="00BD3EC5">
      <w:pPr>
        <w:pStyle w:val="Heading1"/>
      </w:pPr>
      <w:r>
        <w:t>Outcome of meeting / Tasks completed</w:t>
      </w:r>
    </w:p>
    <w:p w14:paraId="7EBB2824" w14:textId="7E30DC48" w:rsidR="00FE576D" w:rsidRDefault="004D3649" w:rsidP="004D3649">
      <w:pPr>
        <w:pStyle w:val="ListParagraph"/>
        <w:numPr>
          <w:ilvl w:val="0"/>
          <w:numId w:val="20"/>
        </w:numPr>
      </w:pPr>
      <w:r>
        <w:t>Most individuals setup, some issues on one machine</w:t>
      </w:r>
      <w:r w:rsidR="00AE6B97">
        <w:t xml:space="preserve"> to be looked at</w:t>
      </w:r>
    </w:p>
    <w:p w14:paraId="337FA606" w14:textId="5638B246" w:rsidR="00AE6B97" w:rsidRDefault="00AE6B97" w:rsidP="004D3649">
      <w:pPr>
        <w:pStyle w:val="ListParagraph"/>
        <w:numPr>
          <w:ilvl w:val="0"/>
          <w:numId w:val="20"/>
        </w:numPr>
      </w:pPr>
      <w:proofErr w:type="spellStart"/>
      <w:r>
        <w:t>Git</w:t>
      </w:r>
      <w:proofErr w:type="spellEnd"/>
      <w:r>
        <w:t xml:space="preserve"> repo setup</w:t>
      </w:r>
    </w:p>
    <w:p w14:paraId="581C1413" w14:textId="48E18854" w:rsidR="00AE6B97" w:rsidRDefault="00AE6B97" w:rsidP="004D3649">
      <w:pPr>
        <w:pStyle w:val="ListParagraph"/>
        <w:numPr>
          <w:ilvl w:val="0"/>
          <w:numId w:val="20"/>
        </w:numPr>
      </w:pPr>
      <w:r>
        <w:t xml:space="preserve">Assignment talked through and thought </w:t>
      </w:r>
      <w:r w:rsidR="00E107FA">
        <w:t>about, further reviewing required.</w:t>
      </w:r>
    </w:p>
    <w:p w14:paraId="0F37E8C4" w14:textId="58220F84" w:rsidR="00E107FA" w:rsidRDefault="00B76979" w:rsidP="004D3649">
      <w:pPr>
        <w:pStyle w:val="ListParagraph"/>
        <w:numPr>
          <w:ilvl w:val="0"/>
          <w:numId w:val="20"/>
        </w:numPr>
      </w:pPr>
      <w:r>
        <w:t>User stories started/considered.</w:t>
      </w:r>
    </w:p>
    <w:p w14:paraId="2DBA1A6A" w14:textId="019A310E" w:rsidR="00B76979" w:rsidRDefault="00B76979" w:rsidP="004D3649">
      <w:pPr>
        <w:pStyle w:val="ListParagraph"/>
        <w:numPr>
          <w:ilvl w:val="0"/>
          <w:numId w:val="20"/>
        </w:numPr>
      </w:pPr>
      <w:r>
        <w:t>Teams meeting with Kevin:</w:t>
      </w:r>
    </w:p>
    <w:p w14:paraId="135888DB" w14:textId="6F0E51E2" w:rsidR="00B76979" w:rsidRDefault="00B76979" w:rsidP="00B76979">
      <w:pPr>
        <w:pStyle w:val="ListParagraph"/>
        <w:numPr>
          <w:ilvl w:val="1"/>
          <w:numId w:val="20"/>
        </w:numPr>
      </w:pPr>
      <w:r>
        <w:t xml:space="preserve">No GUI required, only requirement for CW is </w:t>
      </w:r>
      <w:r w:rsidR="00AB74DF">
        <w:t>outputting to console, ideally push to Amazon web services, but not required.</w:t>
      </w:r>
    </w:p>
    <w:p w14:paraId="136835F4" w14:textId="2BFC2BD4" w:rsidR="00AB74DF" w:rsidRDefault="00AB74DF" w:rsidP="00B76979">
      <w:pPr>
        <w:pStyle w:val="ListParagraph"/>
        <w:numPr>
          <w:ilvl w:val="1"/>
          <w:numId w:val="20"/>
        </w:numPr>
      </w:pPr>
      <w:r>
        <w:t>SQL to be hosted in own docker container (MySQL)</w:t>
      </w:r>
    </w:p>
    <w:p w14:paraId="031E7888" w14:textId="35BCB698" w:rsidR="00531B3C" w:rsidRDefault="00531B3C" w:rsidP="00531B3C">
      <w:pPr>
        <w:pStyle w:val="ListParagraph"/>
        <w:numPr>
          <w:ilvl w:val="1"/>
          <w:numId w:val="20"/>
        </w:numPr>
      </w:pPr>
      <w:r>
        <w:t>Zube to be used for Kanban board (google) – text or markdown file</w:t>
      </w:r>
    </w:p>
    <w:p w14:paraId="23B5A85B" w14:textId="7992731E" w:rsidR="006C3B4E" w:rsidRDefault="006C3B4E" w:rsidP="00531B3C">
      <w:pPr>
        <w:pStyle w:val="ListParagraph"/>
        <w:numPr>
          <w:ilvl w:val="1"/>
          <w:numId w:val="20"/>
        </w:numPr>
      </w:pPr>
      <w:r>
        <w:t xml:space="preserve">Assignment </w:t>
      </w:r>
      <w:r w:rsidR="00B117E2">
        <w:t>to be broken into 4 or 5 user stories</w:t>
      </w:r>
    </w:p>
    <w:p w14:paraId="6CFFE82F" w14:textId="456C0400" w:rsidR="00FE576D" w:rsidRDefault="00BB15A6">
      <w:pPr>
        <w:pStyle w:val="Heading1"/>
      </w:pPr>
      <w:r>
        <w:t>Tasks to continue / complete prior to next meeting</w:t>
      </w:r>
    </w:p>
    <w:p w14:paraId="5BE23CC1" w14:textId="1A9B0F41" w:rsidR="004306EF" w:rsidRPr="004306EF" w:rsidRDefault="00F02CA2" w:rsidP="004306EF">
      <w:pPr>
        <w:pStyle w:val="ListParagraph"/>
        <w:numPr>
          <w:ilvl w:val="0"/>
          <w:numId w:val="19"/>
        </w:numPr>
      </w:pPr>
      <w:r>
        <w:t>Finish individual setup GIT/IntelliJ/Docker etc.</w:t>
      </w:r>
    </w:p>
    <w:p w14:paraId="259356BE" w14:textId="38D409F5" w:rsidR="000C6865" w:rsidRDefault="000C6865" w:rsidP="000C6865">
      <w:pPr>
        <w:pStyle w:val="Heading1"/>
      </w:pPr>
      <w:r>
        <w:t>Tasks for next meeting</w:t>
      </w:r>
    </w:p>
    <w:p w14:paraId="4D38496B" w14:textId="77777777" w:rsidR="004306EF" w:rsidRDefault="004306EF" w:rsidP="004306EF">
      <w:pPr>
        <w:pStyle w:val="ListParagraph"/>
        <w:numPr>
          <w:ilvl w:val="0"/>
          <w:numId w:val="20"/>
        </w:numPr>
      </w:pPr>
      <w:r>
        <w:t>Continue to review assignment.</w:t>
      </w:r>
    </w:p>
    <w:p w14:paraId="03656E4F" w14:textId="77777777" w:rsidR="004306EF" w:rsidRDefault="004306EF" w:rsidP="004306EF">
      <w:pPr>
        <w:pStyle w:val="ListParagraph"/>
        <w:numPr>
          <w:ilvl w:val="0"/>
          <w:numId w:val="20"/>
        </w:numPr>
      </w:pPr>
      <w:r>
        <w:t>Start code of conduct</w:t>
      </w:r>
    </w:p>
    <w:p w14:paraId="65457768" w14:textId="77777777" w:rsidR="004306EF" w:rsidRDefault="004306EF" w:rsidP="004306EF">
      <w:pPr>
        <w:pStyle w:val="ListParagraph"/>
        <w:numPr>
          <w:ilvl w:val="0"/>
          <w:numId w:val="20"/>
        </w:numPr>
      </w:pPr>
      <w:r>
        <w:lastRenderedPageBreak/>
        <w:t>Look into Zube – setup markdown file (or text)</w:t>
      </w:r>
    </w:p>
    <w:p w14:paraId="3502BF27" w14:textId="77777777" w:rsidR="004306EF" w:rsidRDefault="004306EF" w:rsidP="004306EF">
      <w:pPr>
        <w:pStyle w:val="ListParagraph"/>
        <w:numPr>
          <w:ilvl w:val="0"/>
          <w:numId w:val="20"/>
        </w:numPr>
      </w:pPr>
      <w:r>
        <w:t>Consider backlog – lump tasks into 4 or 5 user stories</w:t>
      </w:r>
    </w:p>
    <w:p w14:paraId="62448B1B" w14:textId="77777777" w:rsidR="000C6865" w:rsidRDefault="000C6865"/>
    <w:p w14:paraId="02FAC1CA" w14:textId="1AA20D5A" w:rsidR="00FE576D" w:rsidRDefault="00BB15A6">
      <w:pPr>
        <w:pStyle w:val="Heading1"/>
      </w:pPr>
      <w:r>
        <w:t>Other points to note</w:t>
      </w:r>
    </w:p>
    <w:p w14:paraId="7BB803C1" w14:textId="55E6F65B" w:rsidR="00774146" w:rsidRDefault="00774146"/>
    <w:sectPr w:rsidR="00774146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3CA9F" w14:textId="77777777" w:rsidR="00BD3EC5" w:rsidRDefault="00BD3EC5">
      <w:r>
        <w:separator/>
      </w:r>
    </w:p>
  </w:endnote>
  <w:endnote w:type="continuationSeparator" w:id="0">
    <w:p w14:paraId="6C88F213" w14:textId="77777777" w:rsidR="00BD3EC5" w:rsidRDefault="00BD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6361C" w14:textId="77777777"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5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50543" w14:textId="77777777" w:rsidR="00BD3EC5" w:rsidRDefault="00BD3EC5">
      <w:r>
        <w:separator/>
      </w:r>
    </w:p>
  </w:footnote>
  <w:footnote w:type="continuationSeparator" w:id="0">
    <w:p w14:paraId="5BBF957F" w14:textId="77777777" w:rsidR="00BD3EC5" w:rsidRDefault="00BD3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E0D97"/>
    <w:multiLevelType w:val="hybridMultilevel"/>
    <w:tmpl w:val="1382B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2674D"/>
    <w:multiLevelType w:val="hybridMultilevel"/>
    <w:tmpl w:val="2B468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690886">
    <w:abstractNumId w:val="14"/>
  </w:num>
  <w:num w:numId="2" w16cid:durableId="652873560">
    <w:abstractNumId w:val="16"/>
  </w:num>
  <w:num w:numId="3" w16cid:durableId="1707750057">
    <w:abstractNumId w:val="11"/>
  </w:num>
  <w:num w:numId="4" w16cid:durableId="6638841">
    <w:abstractNumId w:val="10"/>
  </w:num>
  <w:num w:numId="5" w16cid:durableId="1534031308">
    <w:abstractNumId w:val="12"/>
  </w:num>
  <w:num w:numId="6" w16cid:durableId="1073508207">
    <w:abstractNumId w:val="9"/>
  </w:num>
  <w:num w:numId="7" w16cid:durableId="1915818881">
    <w:abstractNumId w:val="7"/>
  </w:num>
  <w:num w:numId="8" w16cid:durableId="173689430">
    <w:abstractNumId w:val="6"/>
  </w:num>
  <w:num w:numId="9" w16cid:durableId="321811652">
    <w:abstractNumId w:val="5"/>
  </w:num>
  <w:num w:numId="10" w16cid:durableId="1510678490">
    <w:abstractNumId w:val="4"/>
  </w:num>
  <w:num w:numId="11" w16cid:durableId="851409030">
    <w:abstractNumId w:val="8"/>
  </w:num>
  <w:num w:numId="12" w16cid:durableId="700130121">
    <w:abstractNumId w:val="3"/>
  </w:num>
  <w:num w:numId="13" w16cid:durableId="114838294">
    <w:abstractNumId w:val="2"/>
  </w:num>
  <w:num w:numId="14" w16cid:durableId="666133244">
    <w:abstractNumId w:val="1"/>
  </w:num>
  <w:num w:numId="15" w16cid:durableId="1276213133">
    <w:abstractNumId w:val="0"/>
  </w:num>
  <w:num w:numId="16" w16cid:durableId="2080445174">
    <w:abstractNumId w:val="17"/>
  </w:num>
  <w:num w:numId="17" w16cid:durableId="626737972">
    <w:abstractNumId w:val="19"/>
  </w:num>
  <w:num w:numId="18" w16cid:durableId="646520676">
    <w:abstractNumId w:val="18"/>
  </w:num>
  <w:num w:numId="19" w16cid:durableId="394163565">
    <w:abstractNumId w:val="13"/>
  </w:num>
  <w:num w:numId="20" w16cid:durableId="309594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C5"/>
    <w:rsid w:val="00022357"/>
    <w:rsid w:val="00081D4D"/>
    <w:rsid w:val="000B6739"/>
    <w:rsid w:val="000C6865"/>
    <w:rsid w:val="000D1B9D"/>
    <w:rsid w:val="000F21A5"/>
    <w:rsid w:val="002A2B44"/>
    <w:rsid w:val="002A3FCB"/>
    <w:rsid w:val="002D3701"/>
    <w:rsid w:val="003871FA"/>
    <w:rsid w:val="003B5FCE"/>
    <w:rsid w:val="00402E7E"/>
    <w:rsid w:val="00416222"/>
    <w:rsid w:val="00424F9F"/>
    <w:rsid w:val="004306EF"/>
    <w:rsid w:val="00435446"/>
    <w:rsid w:val="00452E38"/>
    <w:rsid w:val="004D3649"/>
    <w:rsid w:val="004F4532"/>
    <w:rsid w:val="00531B3C"/>
    <w:rsid w:val="0058206D"/>
    <w:rsid w:val="005D2056"/>
    <w:rsid w:val="00656B47"/>
    <w:rsid w:val="00684306"/>
    <w:rsid w:val="006C3B4E"/>
    <w:rsid w:val="007173EB"/>
    <w:rsid w:val="007638A6"/>
    <w:rsid w:val="00774146"/>
    <w:rsid w:val="00786D8E"/>
    <w:rsid w:val="00866219"/>
    <w:rsid w:val="00874F36"/>
    <w:rsid w:val="00883FFD"/>
    <w:rsid w:val="008E1349"/>
    <w:rsid w:val="00907EA5"/>
    <w:rsid w:val="009579FE"/>
    <w:rsid w:val="009B2CA0"/>
    <w:rsid w:val="00AB3E35"/>
    <w:rsid w:val="00AB74DF"/>
    <w:rsid w:val="00AE6B97"/>
    <w:rsid w:val="00B117E2"/>
    <w:rsid w:val="00B51AD7"/>
    <w:rsid w:val="00B76979"/>
    <w:rsid w:val="00BB15A6"/>
    <w:rsid w:val="00BD3EC5"/>
    <w:rsid w:val="00C04B20"/>
    <w:rsid w:val="00C1668E"/>
    <w:rsid w:val="00C41E6E"/>
    <w:rsid w:val="00C54681"/>
    <w:rsid w:val="00C7447B"/>
    <w:rsid w:val="00CE41FE"/>
    <w:rsid w:val="00DC76C9"/>
    <w:rsid w:val="00E107FA"/>
    <w:rsid w:val="00E60A93"/>
    <w:rsid w:val="00F02CA2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A71D7E"/>
  <w15:chartTrackingRefBased/>
  <w15:docId w15:val="{461C60BD-23DF-4C45-A6D6-56527958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dpi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11F9051BD46A38B0F4EDD89156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0C899-7356-4A4D-94DE-64E83C7C9E5B}"/>
      </w:docPartPr>
      <w:docPartBody>
        <w:p w:rsidR="00D85B80" w:rsidRDefault="00C52324">
          <w:pPr>
            <w:pStyle w:val="66611F9051BD46A38B0F4EDD89156297"/>
          </w:pPr>
          <w:r w:rsidRPr="00435446">
            <w:t>Minutes</w:t>
          </w:r>
        </w:p>
      </w:docPartBody>
    </w:docPart>
    <w:docPart>
      <w:docPartPr>
        <w:name w:val="9468E0B22EFB410A84B149187E775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0EC0C-6788-44D1-AF8A-17725260988C}"/>
      </w:docPartPr>
      <w:docPartBody>
        <w:p w:rsidR="00D85B80" w:rsidRDefault="00C52324">
          <w:pPr>
            <w:pStyle w:val="9468E0B22EFB410A84B149187E775A0E"/>
          </w:pPr>
          <w:r w:rsidRPr="00AB3E35">
            <w:rPr>
              <w:rStyle w:val="IntenseEmphasis"/>
            </w:rPr>
            <w:t>Date | time</w:t>
          </w:r>
        </w:p>
      </w:docPartBody>
    </w:docPart>
    <w:docPart>
      <w:docPartPr>
        <w:name w:val="3655FCCA32B74267810F7427C9955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18F49-ACBD-44B9-BDA0-AF17A0545A79}"/>
      </w:docPartPr>
      <w:docPartBody>
        <w:p w:rsidR="00D85B80" w:rsidRDefault="00C52324">
          <w:pPr>
            <w:pStyle w:val="3655FCCA32B74267810F7427C99555F6"/>
          </w:pPr>
          <w:r w:rsidRPr="00AB3E35">
            <w:rPr>
              <w:rStyle w:val="IntenseEmphasis"/>
            </w:rPr>
            <w:t>Meeting called to order by</w:t>
          </w:r>
        </w:p>
      </w:docPartBody>
    </w:docPart>
    <w:docPart>
      <w:docPartPr>
        <w:name w:val="DB19C4F4523F40148A5E2D724F108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06F0E-6582-44B9-9E5B-9E51811387A5}"/>
      </w:docPartPr>
      <w:docPartBody>
        <w:p w:rsidR="00D85B80" w:rsidRDefault="00C52324">
          <w:pPr>
            <w:pStyle w:val="DB19C4F4523F40148A5E2D724F108C7B"/>
          </w:pPr>
          <w: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21549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24"/>
    <w:rsid w:val="00C52324"/>
    <w:rsid w:val="00D8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611F9051BD46A38B0F4EDD89156297">
    <w:name w:val="66611F9051BD46A38B0F4EDD89156297"/>
  </w:style>
  <w:style w:type="character" w:styleId="IntenseEmphasis">
    <w:name w:val="Intense Emphasis"/>
    <w:basedOn w:val="DefaultParagraphFont"/>
    <w:uiPriority w:val="6"/>
    <w:unhideWhenUsed/>
    <w:qFormat/>
    <w:rsid w:val="00C52324"/>
    <w:rPr>
      <w:i/>
      <w:iCs/>
      <w:color w:val="833C0B" w:themeColor="accent2" w:themeShade="80"/>
    </w:rPr>
  </w:style>
  <w:style w:type="paragraph" w:customStyle="1" w:styleId="9468E0B22EFB410A84B149187E775A0E">
    <w:name w:val="9468E0B22EFB410A84B149187E775A0E"/>
  </w:style>
  <w:style w:type="paragraph" w:customStyle="1" w:styleId="3655FCCA32B74267810F7427C99555F6">
    <w:name w:val="3655FCCA32B74267810F7427C99555F6"/>
  </w:style>
  <w:style w:type="paragraph" w:customStyle="1" w:styleId="DB19C4F4523F40148A5E2D724F108C7B">
    <w:name w:val="DB19C4F4523F40148A5E2D724F108C7B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minutes.dotx</Template>
  <TotalTime>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Dickinson</dc:creator>
  <cp:lastModifiedBy>Dickinson, Andrew</cp:lastModifiedBy>
  <cp:revision>20</cp:revision>
  <dcterms:created xsi:type="dcterms:W3CDTF">2023-01-30T13:46:00Z</dcterms:created>
  <dcterms:modified xsi:type="dcterms:W3CDTF">2023-01-30T16:44:00Z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