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38F4" w14:textId="6CD727C0" w:rsidR="00FE576D" w:rsidRDefault="00000000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66611F9051BD46A38B0F4EDD89156297"/>
          </w:placeholder>
          <w:temporary/>
          <w:showingPlcHdr/>
          <w15:appearance w15:val="hidden"/>
        </w:sdtPr>
        <w:sdtContent>
          <w:r w:rsidR="00C41E6E" w:rsidRPr="00435446">
            <w:t>Minutes</w:t>
          </w:r>
        </w:sdtContent>
      </w:sdt>
    </w:p>
    <w:p w14:paraId="151CF0F5" w14:textId="725A90DC" w:rsidR="00BD3EC5" w:rsidRPr="00435446" w:rsidRDefault="00BD3EC5" w:rsidP="00BD3EC5">
      <w:pPr>
        <w:pStyle w:val="Subtitle"/>
      </w:pPr>
      <w:r>
        <w:t>SET08103 – Software Engineering Methods Group Project</w:t>
      </w:r>
    </w:p>
    <w:p w14:paraId="26D9A696" w14:textId="1F4DF1A9" w:rsidR="00FE576D" w:rsidRDefault="00000000" w:rsidP="00774146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721090451"/>
          <w:placeholder>
            <w:docPart w:val="9468E0B22EFB410A84B149187E775A0E"/>
          </w:placeholder>
          <w:temporary/>
          <w:showingPlcHdr/>
          <w15:appearance w15:val="hidden"/>
        </w:sdtPr>
        <w:sdtContent>
          <w:r w:rsidR="00684306" w:rsidRPr="00AB3E35">
            <w:rPr>
              <w:rStyle w:val="IntenseEmphasis"/>
            </w:rPr>
            <w:t>Date | time</w:t>
          </w:r>
        </w:sdtContent>
      </w:sdt>
      <w:r w:rsidR="00684306">
        <w:rPr>
          <w:rStyle w:val="IntenseEmphasis"/>
        </w:rPr>
        <w:t xml:space="preserve"> </w:t>
      </w:r>
      <w:r w:rsidR="003B7C0F">
        <w:t>06</w:t>
      </w:r>
      <w:r w:rsidR="00BD3EC5">
        <w:t>/0</w:t>
      </w:r>
      <w:r w:rsidR="003B7C0F">
        <w:t>2</w:t>
      </w:r>
      <w:r w:rsidR="00BD3EC5">
        <w:t>/2023 | 13:30</w:t>
      </w:r>
      <w:r w:rsidR="003B5FCE">
        <w:t xml:space="preserve"> | </w:t>
      </w:r>
      <w:sdt>
        <w:sdtPr>
          <w:rPr>
            <w:rStyle w:val="IntenseEmphasis"/>
          </w:rPr>
          <w:alias w:val="Meeting called to order by:"/>
          <w:tag w:val="Meeting called to order by:"/>
          <w:id w:val="-1195924611"/>
          <w:placeholder>
            <w:docPart w:val="3655FCCA32B74267810F7427C99555F6"/>
          </w:placeholder>
          <w:temporary/>
          <w:showingPlcHdr/>
          <w15:appearance w15:val="hidden"/>
        </w:sdtPr>
        <w:sdtContent>
          <w:r w:rsidR="00684306" w:rsidRPr="00AB3E35">
            <w:rPr>
              <w:rStyle w:val="IntenseEmphasis"/>
            </w:rPr>
            <w:t>Meeting called to order by</w:t>
          </w:r>
        </w:sdtContent>
      </w:sdt>
      <w:r w:rsidR="00684306">
        <w:t xml:space="preserve"> </w:t>
      </w:r>
      <w:r w:rsidR="00BD3EC5">
        <w:t>Andy</w:t>
      </w:r>
    </w:p>
    <w:p w14:paraId="55987A7C" w14:textId="71390686" w:rsidR="00F02CA2" w:rsidRDefault="00F02CA2" w:rsidP="00774146">
      <w:pPr>
        <w:pStyle w:val="Date"/>
      </w:pPr>
      <w:r>
        <w:rPr>
          <w:rStyle w:val="IntenseEmphasis"/>
        </w:rPr>
        <w:t xml:space="preserve">Next Meeting: </w:t>
      </w:r>
      <w:r w:rsidR="00452E38">
        <w:t>TBC Friday</w:t>
      </w:r>
      <w:r w:rsidR="00DC76C9">
        <w:t xml:space="preserve"> </w:t>
      </w:r>
      <w:r w:rsidR="003B7C0F">
        <w:t>10th</w:t>
      </w:r>
    </w:p>
    <w:sdt>
      <w:sdtPr>
        <w:alias w:val="In attendance:"/>
        <w:tag w:val="In attendance:"/>
        <w:id w:val="-34966697"/>
        <w:placeholder>
          <w:docPart w:val="DB19C4F4523F40148A5E2D724F108C7B"/>
        </w:placeholder>
        <w:temporary/>
        <w:showingPlcHdr/>
        <w15:appearance w15:val="hidden"/>
      </w:sdtPr>
      <w:sdtContent>
        <w:p w14:paraId="06D897D8" w14:textId="77777777" w:rsidR="00FE576D" w:rsidRDefault="00C54681">
          <w:pPr>
            <w:pStyle w:val="Heading1"/>
          </w:pPr>
          <w:r>
            <w:t>In Attendance</w:t>
          </w:r>
        </w:p>
      </w:sdtContent>
    </w:sdt>
    <w:p w14:paraId="6460EA2E" w14:textId="6683E92D" w:rsidR="00BD3EC5" w:rsidRDefault="00BD3EC5">
      <w:r>
        <w:t>Ben Loughrey – Product Owner</w:t>
      </w:r>
      <w:r w:rsidR="00BB15A6">
        <w:t>.</w:t>
      </w:r>
      <w:r>
        <w:tab/>
      </w:r>
      <w:r>
        <w:tab/>
      </w:r>
      <w:r>
        <w:tab/>
        <w:t>Tim Honisett – Team member</w:t>
      </w:r>
      <w:r w:rsidR="00BB15A6">
        <w:t>.</w:t>
      </w:r>
    </w:p>
    <w:p w14:paraId="3E45FAA8" w14:textId="33BC2403" w:rsidR="00FE576D" w:rsidRDefault="00BD3EC5" w:rsidP="003B7C0F">
      <w:r>
        <w:t>Andy Dickinson – Scrum Master</w:t>
      </w:r>
      <w:r w:rsidR="00BB15A6">
        <w:t>.</w:t>
      </w:r>
      <w:r>
        <w:tab/>
      </w:r>
      <w:r>
        <w:tab/>
      </w:r>
      <w:r>
        <w:tab/>
        <w:t>Emma Davidson – Team member.</w:t>
      </w:r>
    </w:p>
    <w:p w14:paraId="1DADD9EC" w14:textId="47E491E0" w:rsidR="00FE576D" w:rsidRPr="00C54681" w:rsidRDefault="00BD3EC5">
      <w:pPr>
        <w:pStyle w:val="Heading1"/>
      </w:pPr>
      <w:r>
        <w:t>Progress since last meeting</w:t>
      </w:r>
    </w:p>
    <w:p w14:paraId="318DF2E0" w14:textId="292FA76E" w:rsidR="00FE576D" w:rsidRDefault="003B7C0F" w:rsidP="003B7C0F">
      <w:pPr>
        <w:pStyle w:val="ListParagraph"/>
        <w:numPr>
          <w:ilvl w:val="0"/>
          <w:numId w:val="21"/>
        </w:numPr>
      </w:pPr>
      <w:r>
        <w:t>Project mostly setup on GitHub</w:t>
      </w:r>
    </w:p>
    <w:p w14:paraId="2436E00F" w14:textId="289E88D6" w:rsidR="003B7C0F" w:rsidRDefault="003B7C0F" w:rsidP="003B7C0F">
      <w:pPr>
        <w:pStyle w:val="ListParagraph"/>
        <w:numPr>
          <w:ilvl w:val="0"/>
          <w:numId w:val="21"/>
        </w:numPr>
      </w:pPr>
      <w:r>
        <w:t>Backlog populated</w:t>
      </w:r>
    </w:p>
    <w:p w14:paraId="2DAB416F" w14:textId="44013008" w:rsidR="00FE576D" w:rsidRDefault="00BD3EC5">
      <w:pPr>
        <w:pStyle w:val="Heading1"/>
      </w:pPr>
      <w:r>
        <w:t>Meeting tasks</w:t>
      </w:r>
    </w:p>
    <w:p w14:paraId="798C442B" w14:textId="70DEC234" w:rsidR="00BD3EC5" w:rsidRDefault="00BD3EC5" w:rsidP="00BD3EC5">
      <w:pPr>
        <w:pStyle w:val="ListParagraph"/>
        <w:numPr>
          <w:ilvl w:val="0"/>
          <w:numId w:val="19"/>
        </w:numPr>
      </w:pPr>
      <w:r>
        <w:t xml:space="preserve">Finish individual setup </w:t>
      </w:r>
      <w:r w:rsidR="003B7C0F">
        <w:t>for project</w:t>
      </w:r>
    </w:p>
    <w:p w14:paraId="31C9D21F" w14:textId="1AEE2A0B" w:rsidR="00656B47" w:rsidRDefault="003B7C0F" w:rsidP="00BD3EC5">
      <w:pPr>
        <w:pStyle w:val="ListParagraph"/>
        <w:numPr>
          <w:ilvl w:val="0"/>
          <w:numId w:val="19"/>
        </w:numPr>
      </w:pPr>
      <w:r>
        <w:t>Complete code of conduct</w:t>
      </w:r>
    </w:p>
    <w:p w14:paraId="3DCFA224" w14:textId="31008298" w:rsidR="003B7C0F" w:rsidRDefault="003B7C0F" w:rsidP="00BD3EC5">
      <w:pPr>
        <w:pStyle w:val="ListParagraph"/>
        <w:numPr>
          <w:ilvl w:val="0"/>
          <w:numId w:val="19"/>
        </w:numPr>
      </w:pPr>
      <w:r>
        <w:t>Create 1</w:t>
      </w:r>
      <w:r w:rsidRPr="003B7C0F">
        <w:rPr>
          <w:vertAlign w:val="superscript"/>
        </w:rPr>
        <w:t>st</w:t>
      </w:r>
      <w:r>
        <w:t xml:space="preserve"> release</w:t>
      </w:r>
    </w:p>
    <w:p w14:paraId="1DAFDCED" w14:textId="5DBD1F2E" w:rsidR="00FE576D" w:rsidRPr="000D1B9D" w:rsidRDefault="00BD3EC5">
      <w:pPr>
        <w:pStyle w:val="Heading1"/>
      </w:pPr>
      <w:r>
        <w:t>Outcome of meeting / Tasks completed</w:t>
      </w:r>
    </w:p>
    <w:p w14:paraId="0F37E8C4" w14:textId="55CC23DE" w:rsidR="00E107FA" w:rsidRDefault="003B7C0F" w:rsidP="004D3649">
      <w:pPr>
        <w:pStyle w:val="ListParagraph"/>
        <w:numPr>
          <w:ilvl w:val="0"/>
          <w:numId w:val="20"/>
        </w:numPr>
      </w:pPr>
      <w:r>
        <w:t>Everyone setup for project</w:t>
      </w:r>
    </w:p>
    <w:p w14:paraId="30CBFB8A" w14:textId="56D1B8D6" w:rsidR="003B7C0F" w:rsidRDefault="003B7C0F" w:rsidP="003B7C0F">
      <w:pPr>
        <w:pStyle w:val="ListParagraph"/>
        <w:numPr>
          <w:ilvl w:val="0"/>
          <w:numId w:val="20"/>
        </w:numPr>
      </w:pPr>
      <w:r>
        <w:t>Code of conduct completed</w:t>
      </w:r>
    </w:p>
    <w:p w14:paraId="6CFFE82F" w14:textId="456C0400" w:rsidR="00FE576D" w:rsidRDefault="00BB15A6">
      <w:pPr>
        <w:pStyle w:val="Heading1"/>
      </w:pPr>
      <w:r>
        <w:t>Tasks to continue / complete prior to next meeting</w:t>
      </w:r>
    </w:p>
    <w:p w14:paraId="5BE23CC1" w14:textId="7D2A4428" w:rsidR="004306EF" w:rsidRPr="004306EF" w:rsidRDefault="003B7C0F" w:rsidP="004306EF">
      <w:pPr>
        <w:pStyle w:val="ListParagraph"/>
        <w:numPr>
          <w:ilvl w:val="0"/>
          <w:numId w:val="19"/>
        </w:numPr>
      </w:pPr>
      <w:r>
        <w:t>1</w:t>
      </w:r>
      <w:r w:rsidRPr="003B7C0F">
        <w:rPr>
          <w:vertAlign w:val="superscript"/>
        </w:rPr>
        <w:t>st</w:t>
      </w:r>
      <w:r>
        <w:t xml:space="preserve"> release to be created</w:t>
      </w:r>
    </w:p>
    <w:p w14:paraId="259356BE" w14:textId="38D409F5" w:rsidR="000C6865" w:rsidRDefault="000C6865" w:rsidP="000C6865">
      <w:pPr>
        <w:pStyle w:val="Heading1"/>
      </w:pPr>
      <w:r>
        <w:t>Tasks for next meeting</w:t>
      </w:r>
    </w:p>
    <w:p w14:paraId="3502BF27" w14:textId="51C46E3A" w:rsidR="004306EF" w:rsidRDefault="003B7C0F" w:rsidP="004306EF">
      <w:pPr>
        <w:pStyle w:val="ListParagraph"/>
        <w:numPr>
          <w:ilvl w:val="0"/>
          <w:numId w:val="20"/>
        </w:numPr>
      </w:pPr>
      <w:r>
        <w:t>E</w:t>
      </w:r>
      <w:r>
        <w:t>veryone to start considering</w:t>
      </w:r>
      <w:r>
        <w:t xml:space="preserve">  tasks for 2</w:t>
      </w:r>
      <w:r w:rsidRPr="003B7C0F">
        <w:rPr>
          <w:vertAlign w:val="superscript"/>
        </w:rPr>
        <w:t>nd</w:t>
      </w:r>
      <w:r>
        <w:t xml:space="preserve"> code review </w:t>
      </w:r>
    </w:p>
    <w:p w14:paraId="62448B1B" w14:textId="77777777" w:rsidR="000C6865" w:rsidRDefault="000C6865"/>
    <w:p w14:paraId="02FAC1CA" w14:textId="1AA20D5A" w:rsidR="00FE576D" w:rsidRDefault="00BB15A6">
      <w:pPr>
        <w:pStyle w:val="Heading1"/>
      </w:pPr>
      <w:r>
        <w:t>Other points to note</w:t>
      </w:r>
    </w:p>
    <w:p w14:paraId="7BB803C1" w14:textId="55E6F65B" w:rsidR="00774146" w:rsidRDefault="00774146"/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A838F" w14:textId="77777777" w:rsidR="00A428B8" w:rsidRDefault="00A428B8">
      <w:r>
        <w:separator/>
      </w:r>
    </w:p>
  </w:endnote>
  <w:endnote w:type="continuationSeparator" w:id="0">
    <w:p w14:paraId="397D9091" w14:textId="77777777" w:rsidR="00A428B8" w:rsidRDefault="00A4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361C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A77F" w14:textId="77777777" w:rsidR="00A428B8" w:rsidRDefault="00A428B8">
      <w:r>
        <w:separator/>
      </w:r>
    </w:p>
  </w:footnote>
  <w:footnote w:type="continuationSeparator" w:id="0">
    <w:p w14:paraId="0C3DAA30" w14:textId="77777777" w:rsidR="00A428B8" w:rsidRDefault="00A42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E0D97"/>
    <w:multiLevelType w:val="hybridMultilevel"/>
    <w:tmpl w:val="1382B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2674D"/>
    <w:multiLevelType w:val="hybridMultilevel"/>
    <w:tmpl w:val="2B468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C4E6E"/>
    <w:multiLevelType w:val="hybridMultilevel"/>
    <w:tmpl w:val="1B6C6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690886">
    <w:abstractNumId w:val="14"/>
  </w:num>
  <w:num w:numId="2" w16cid:durableId="652873560">
    <w:abstractNumId w:val="16"/>
  </w:num>
  <w:num w:numId="3" w16cid:durableId="1707750057">
    <w:abstractNumId w:val="11"/>
  </w:num>
  <w:num w:numId="4" w16cid:durableId="6638841">
    <w:abstractNumId w:val="10"/>
  </w:num>
  <w:num w:numId="5" w16cid:durableId="1534031308">
    <w:abstractNumId w:val="12"/>
  </w:num>
  <w:num w:numId="6" w16cid:durableId="1073508207">
    <w:abstractNumId w:val="9"/>
  </w:num>
  <w:num w:numId="7" w16cid:durableId="1915818881">
    <w:abstractNumId w:val="7"/>
  </w:num>
  <w:num w:numId="8" w16cid:durableId="173689430">
    <w:abstractNumId w:val="6"/>
  </w:num>
  <w:num w:numId="9" w16cid:durableId="321811652">
    <w:abstractNumId w:val="5"/>
  </w:num>
  <w:num w:numId="10" w16cid:durableId="1510678490">
    <w:abstractNumId w:val="4"/>
  </w:num>
  <w:num w:numId="11" w16cid:durableId="851409030">
    <w:abstractNumId w:val="8"/>
  </w:num>
  <w:num w:numId="12" w16cid:durableId="700130121">
    <w:abstractNumId w:val="3"/>
  </w:num>
  <w:num w:numId="13" w16cid:durableId="114838294">
    <w:abstractNumId w:val="2"/>
  </w:num>
  <w:num w:numId="14" w16cid:durableId="666133244">
    <w:abstractNumId w:val="1"/>
  </w:num>
  <w:num w:numId="15" w16cid:durableId="1276213133">
    <w:abstractNumId w:val="0"/>
  </w:num>
  <w:num w:numId="16" w16cid:durableId="2080445174">
    <w:abstractNumId w:val="17"/>
  </w:num>
  <w:num w:numId="17" w16cid:durableId="626737972">
    <w:abstractNumId w:val="19"/>
  </w:num>
  <w:num w:numId="18" w16cid:durableId="646520676">
    <w:abstractNumId w:val="18"/>
  </w:num>
  <w:num w:numId="19" w16cid:durableId="394163565">
    <w:abstractNumId w:val="13"/>
  </w:num>
  <w:num w:numId="20" w16cid:durableId="30959403">
    <w:abstractNumId w:val="15"/>
  </w:num>
  <w:num w:numId="21" w16cid:durableId="17107620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C5"/>
    <w:rsid w:val="00022357"/>
    <w:rsid w:val="00081D4D"/>
    <w:rsid w:val="000B6739"/>
    <w:rsid w:val="000C6865"/>
    <w:rsid w:val="000D1B9D"/>
    <w:rsid w:val="000F21A5"/>
    <w:rsid w:val="002A2B44"/>
    <w:rsid w:val="002A3FCB"/>
    <w:rsid w:val="002D3701"/>
    <w:rsid w:val="003871FA"/>
    <w:rsid w:val="003B5FCE"/>
    <w:rsid w:val="003B7C0F"/>
    <w:rsid w:val="00402E7E"/>
    <w:rsid w:val="00416222"/>
    <w:rsid w:val="00424F9F"/>
    <w:rsid w:val="004306EF"/>
    <w:rsid w:val="00435446"/>
    <w:rsid w:val="00452E38"/>
    <w:rsid w:val="004D3649"/>
    <w:rsid w:val="004F4532"/>
    <w:rsid w:val="00531B3C"/>
    <w:rsid w:val="0058206D"/>
    <w:rsid w:val="005D2056"/>
    <w:rsid w:val="00656B47"/>
    <w:rsid w:val="00684306"/>
    <w:rsid w:val="006C3B4E"/>
    <w:rsid w:val="007173EB"/>
    <w:rsid w:val="007638A6"/>
    <w:rsid w:val="00774146"/>
    <w:rsid w:val="00786D8E"/>
    <w:rsid w:val="00866219"/>
    <w:rsid w:val="00874F36"/>
    <w:rsid w:val="00883FFD"/>
    <w:rsid w:val="008E1349"/>
    <w:rsid w:val="00907EA5"/>
    <w:rsid w:val="009579FE"/>
    <w:rsid w:val="009B2CA0"/>
    <w:rsid w:val="00A428B8"/>
    <w:rsid w:val="00AB3E35"/>
    <w:rsid w:val="00AB74DF"/>
    <w:rsid w:val="00AE6B97"/>
    <w:rsid w:val="00B117E2"/>
    <w:rsid w:val="00B51AD7"/>
    <w:rsid w:val="00B76979"/>
    <w:rsid w:val="00BB15A6"/>
    <w:rsid w:val="00BD3EC5"/>
    <w:rsid w:val="00C04B20"/>
    <w:rsid w:val="00C1668E"/>
    <w:rsid w:val="00C41E6E"/>
    <w:rsid w:val="00C54681"/>
    <w:rsid w:val="00C7447B"/>
    <w:rsid w:val="00CE41FE"/>
    <w:rsid w:val="00DC76C9"/>
    <w:rsid w:val="00E107FA"/>
    <w:rsid w:val="00E60A93"/>
    <w:rsid w:val="00F02CA2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A71D7E"/>
  <w15:chartTrackingRefBased/>
  <w15:docId w15:val="{461C60BD-23DF-4C45-A6D6-56527958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dpi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11F9051BD46A38B0F4EDD89156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0C899-7356-4A4D-94DE-64E83C7C9E5B}"/>
      </w:docPartPr>
      <w:docPartBody>
        <w:p w:rsidR="00D85B80" w:rsidRDefault="00C52324">
          <w:pPr>
            <w:pStyle w:val="66611F9051BD46A38B0F4EDD89156297"/>
          </w:pPr>
          <w:r w:rsidRPr="00435446">
            <w:t>Minutes</w:t>
          </w:r>
        </w:p>
      </w:docPartBody>
    </w:docPart>
    <w:docPart>
      <w:docPartPr>
        <w:name w:val="9468E0B22EFB410A84B149187E775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0EC0C-6788-44D1-AF8A-17725260988C}"/>
      </w:docPartPr>
      <w:docPartBody>
        <w:p w:rsidR="00D85B80" w:rsidRDefault="00C52324">
          <w:pPr>
            <w:pStyle w:val="9468E0B22EFB410A84B149187E775A0E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3655FCCA32B74267810F7427C9955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18F49-ACBD-44B9-BDA0-AF17A0545A79}"/>
      </w:docPartPr>
      <w:docPartBody>
        <w:p w:rsidR="00D85B80" w:rsidRDefault="00C52324">
          <w:pPr>
            <w:pStyle w:val="3655FCCA32B74267810F7427C99555F6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DB19C4F4523F40148A5E2D724F108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06F0E-6582-44B9-9E5B-9E51811387A5}"/>
      </w:docPartPr>
      <w:docPartBody>
        <w:p w:rsidR="00D85B80" w:rsidRDefault="00C52324">
          <w:pPr>
            <w:pStyle w:val="DB19C4F4523F40148A5E2D724F108C7B"/>
          </w:pPr>
          <w: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21549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24"/>
    <w:rsid w:val="00032A7D"/>
    <w:rsid w:val="00C52324"/>
    <w:rsid w:val="00D8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11F9051BD46A38B0F4EDD89156297">
    <w:name w:val="66611F9051BD46A38B0F4EDD89156297"/>
  </w:style>
  <w:style w:type="character" w:styleId="IntenseEmphasis">
    <w:name w:val="Intense Emphasis"/>
    <w:basedOn w:val="DefaultParagraphFont"/>
    <w:uiPriority w:val="6"/>
    <w:unhideWhenUsed/>
    <w:qFormat/>
    <w:rsid w:val="00C52324"/>
    <w:rPr>
      <w:i/>
      <w:iCs/>
      <w:color w:val="833C0B" w:themeColor="accent2" w:themeShade="80"/>
    </w:rPr>
  </w:style>
  <w:style w:type="paragraph" w:customStyle="1" w:styleId="9468E0B22EFB410A84B149187E775A0E">
    <w:name w:val="9468E0B22EFB410A84B149187E775A0E"/>
  </w:style>
  <w:style w:type="paragraph" w:customStyle="1" w:styleId="3655FCCA32B74267810F7427C99555F6">
    <w:name w:val="3655FCCA32B74267810F7427C99555F6"/>
  </w:style>
  <w:style w:type="paragraph" w:customStyle="1" w:styleId="DB19C4F4523F40148A5E2D724F108C7B">
    <w:name w:val="DB19C4F4523F40148A5E2D724F108C7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Dickinson</dc:creator>
  <cp:lastModifiedBy>Dickinson, Andrew</cp:lastModifiedBy>
  <cp:revision>21</cp:revision>
  <dcterms:created xsi:type="dcterms:W3CDTF">2023-01-30T13:46:00Z</dcterms:created>
  <dcterms:modified xsi:type="dcterms:W3CDTF">2023-02-06T16:40:00Z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